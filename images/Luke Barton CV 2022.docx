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0620B" w14:textId="31B257CD" w:rsidR="00A27383" w:rsidRDefault="00875BE7" w:rsidP="00965D17">
      <w:pPr>
        <w:pStyle w:val="Title"/>
      </w:pPr>
      <w:r>
        <w:t>Luke Barton</w:t>
      </w:r>
    </w:p>
    <w:p w14:paraId="0D1E4107" w14:textId="6C388F57" w:rsidR="00965D17" w:rsidRDefault="5811D10A" w:rsidP="00965D17">
      <w:r>
        <w:t>0421 222 588 | Luke.bart</w:t>
      </w:r>
      <w:r w:rsidR="0029796A">
        <w:t xml:space="preserve">on1997@gmail.com | </w:t>
      </w:r>
      <w:proofErr w:type="spellStart"/>
      <w:r w:rsidR="0029796A">
        <w:t>Burwood</w:t>
      </w:r>
      <w:proofErr w:type="spellEnd"/>
      <w:r>
        <w:t>, Sydney</w:t>
      </w:r>
    </w:p>
    <w:p w14:paraId="6C2DF142" w14:textId="6E6B47A4" w:rsidR="00154BD5" w:rsidRDefault="00700E28" w:rsidP="00154BD5">
      <w:pPr>
        <w:pStyle w:val="Date"/>
      </w:pPr>
      <w:r>
        <w:t>24</w:t>
      </w:r>
      <w:bookmarkStart w:id="0" w:name="_GoBack"/>
      <w:bookmarkEnd w:id="0"/>
      <w:r w:rsidR="5811D10A" w:rsidRPr="5811D10A">
        <w:rPr>
          <w:vertAlign w:val="superscript"/>
        </w:rPr>
        <w:t>th</w:t>
      </w:r>
      <w:r w:rsidR="5811D10A">
        <w:t xml:space="preserve"> of </w:t>
      </w:r>
      <w:r w:rsidR="00D16B18">
        <w:t>October</w:t>
      </w:r>
      <w:r w:rsidR="5811D10A">
        <w:t xml:space="preserve"> 2022</w:t>
      </w:r>
    </w:p>
    <w:p w14:paraId="7F1CA768" w14:textId="77777777" w:rsidR="00154BD5" w:rsidRDefault="00154BD5" w:rsidP="00154BD5">
      <w:pPr>
        <w:pStyle w:val="Date"/>
      </w:pPr>
    </w:p>
    <w:p w14:paraId="40ADB305" w14:textId="77777777" w:rsidR="00154BD5" w:rsidRDefault="00154BD5" w:rsidP="00154BD5">
      <w:pPr>
        <w:pStyle w:val="Date"/>
      </w:pPr>
    </w:p>
    <w:p w14:paraId="7360A8F3" w14:textId="180D1E8D" w:rsidR="00F3312E" w:rsidRDefault="00965D17" w:rsidP="00154BD5">
      <w:pPr>
        <w:pStyle w:val="Date"/>
      </w:pPr>
      <w:r>
        <w:t>Dear</w:t>
      </w:r>
      <w:r w:rsidR="00CD2E1D">
        <w:t xml:space="preserve"> </w:t>
      </w:r>
      <w:r w:rsidR="00700E28">
        <w:t>Hiring Manager</w:t>
      </w:r>
      <w:r w:rsidR="00422E12">
        <w:t>,</w:t>
      </w:r>
    </w:p>
    <w:p w14:paraId="241E2189" w14:textId="4DBFEF48" w:rsidR="00CA3323" w:rsidRDefault="5811D10A" w:rsidP="00CA3323">
      <w:pPr>
        <w:pStyle w:val="Address"/>
        <w:spacing w:line="240" w:lineRule="auto"/>
      </w:pPr>
      <w:r>
        <w:t xml:space="preserve">I am writing to express my interest for </w:t>
      </w:r>
      <w:r w:rsidR="00970E6F">
        <w:t xml:space="preserve">the </w:t>
      </w:r>
      <w:r w:rsidR="00700E28">
        <w:t>full-time</w:t>
      </w:r>
      <w:r w:rsidR="00970E6F">
        <w:t xml:space="preserve"> </w:t>
      </w:r>
      <w:r>
        <w:t>position of</w:t>
      </w:r>
      <w:r w:rsidR="00B10716">
        <w:t xml:space="preserve"> </w:t>
      </w:r>
      <w:r w:rsidR="00721E47">
        <w:t>customer service team member</w:t>
      </w:r>
      <w:r>
        <w:t xml:space="preserve">, as was advertised on </w:t>
      </w:r>
      <w:r w:rsidR="00E15CF0">
        <w:t>your website</w:t>
      </w:r>
      <w:r>
        <w:t xml:space="preserve">. </w:t>
      </w:r>
    </w:p>
    <w:p w14:paraId="200082C4" w14:textId="77777777" w:rsidR="00CA3323" w:rsidRDefault="00CA3323" w:rsidP="00CA3323">
      <w:pPr>
        <w:pStyle w:val="Address"/>
        <w:spacing w:line="240" w:lineRule="auto"/>
      </w:pPr>
    </w:p>
    <w:p w14:paraId="4EA55538" w14:textId="68279611" w:rsidR="00CA3323" w:rsidRDefault="00CA3323" w:rsidP="00CA3323">
      <w:pPr>
        <w:pStyle w:val="Address"/>
        <w:spacing w:line="240" w:lineRule="auto"/>
        <w:rPr>
          <w:lang w:val="en-AU"/>
        </w:rPr>
      </w:pPr>
      <w:r>
        <w:rPr>
          <w:lang w:val="en-AU"/>
        </w:rPr>
        <w:t xml:space="preserve">I have previous retail </w:t>
      </w:r>
      <w:r w:rsidR="00514139">
        <w:rPr>
          <w:lang w:val="en-AU"/>
        </w:rPr>
        <w:t xml:space="preserve">experience at Officeworks </w:t>
      </w:r>
      <w:r w:rsidRPr="005B689B">
        <w:rPr>
          <w:lang w:val="en-AU"/>
        </w:rPr>
        <w:t>where I predominantly</w:t>
      </w:r>
      <w:r>
        <w:rPr>
          <w:lang w:val="en-AU"/>
        </w:rPr>
        <w:t xml:space="preserve"> assisted customers with queries about products, answering phone calls, merchandising, housekeeping, and display maintenance. I also possess</w:t>
      </w:r>
      <w:r w:rsidR="00514139">
        <w:rPr>
          <w:lang w:val="en-AU"/>
        </w:rPr>
        <w:t xml:space="preserve"> previous trade experience as a Pest Control Technician</w:t>
      </w:r>
      <w:r w:rsidR="00E039B2">
        <w:rPr>
          <w:lang w:val="en-AU"/>
        </w:rPr>
        <w:t xml:space="preserve">; where I consulted </w:t>
      </w:r>
      <w:r w:rsidR="000C462E">
        <w:rPr>
          <w:lang w:val="en-AU"/>
        </w:rPr>
        <w:t>customers, installed rodent bait stations, applied pesticide and developed</w:t>
      </w:r>
      <w:r w:rsidR="00E039B2">
        <w:rPr>
          <w:lang w:val="en-AU"/>
        </w:rPr>
        <w:t xml:space="preserve"> extermination plans</w:t>
      </w:r>
      <w:r w:rsidR="00514139">
        <w:rPr>
          <w:lang w:val="en-AU"/>
        </w:rPr>
        <w:t xml:space="preserve">. </w:t>
      </w:r>
      <w:r>
        <w:rPr>
          <w:lang w:val="en-AU"/>
        </w:rPr>
        <w:t>I have an int</w:t>
      </w:r>
      <w:r w:rsidR="00700E28">
        <w:rPr>
          <w:lang w:val="en-AU"/>
        </w:rPr>
        <w:t xml:space="preserve">erest of working with tools and horticulture; </w:t>
      </w:r>
      <w:r>
        <w:rPr>
          <w:lang w:val="en-AU"/>
        </w:rPr>
        <w:t>possess</w:t>
      </w:r>
      <w:r w:rsidR="00700E28">
        <w:rPr>
          <w:lang w:val="en-AU"/>
        </w:rPr>
        <w:t xml:space="preserve">ing basic </w:t>
      </w:r>
      <w:r>
        <w:rPr>
          <w:lang w:val="en-AU"/>
        </w:rPr>
        <w:t>knowledge,</w:t>
      </w:r>
      <w:r w:rsidR="00514139">
        <w:rPr>
          <w:lang w:val="en-AU"/>
        </w:rPr>
        <w:t xml:space="preserve"> with a curiosity </w:t>
      </w:r>
      <w:r>
        <w:rPr>
          <w:lang w:val="en-AU"/>
        </w:rPr>
        <w:t>to learn more.</w:t>
      </w:r>
    </w:p>
    <w:p w14:paraId="56B5621D" w14:textId="77777777" w:rsidR="00CA3323" w:rsidRDefault="00CA3323" w:rsidP="00C315C0">
      <w:pPr>
        <w:pStyle w:val="Address"/>
        <w:spacing w:line="240" w:lineRule="auto"/>
        <w:rPr>
          <w:b/>
          <w:bCs/>
          <w:color w:val="0D0D0D" w:themeColor="text1" w:themeTint="F2"/>
          <w:lang w:val="en-AU"/>
        </w:rPr>
      </w:pPr>
    </w:p>
    <w:p w14:paraId="31B9D9AA" w14:textId="405084E6" w:rsidR="00C315C0" w:rsidRDefault="5811D10A" w:rsidP="00C315C0">
      <w:pPr>
        <w:pStyle w:val="Address"/>
        <w:spacing w:line="240" w:lineRule="auto"/>
        <w:rPr>
          <w:lang w:val="en-AU"/>
        </w:rPr>
      </w:pPr>
      <w:r w:rsidRPr="5811D10A">
        <w:rPr>
          <w:lang w:val="en-AU"/>
        </w:rPr>
        <w:t xml:space="preserve">I’m currently seeking a </w:t>
      </w:r>
      <w:r w:rsidR="00700E28">
        <w:rPr>
          <w:lang w:val="en-AU"/>
        </w:rPr>
        <w:t>full-time</w:t>
      </w:r>
      <w:r w:rsidR="00684DD4">
        <w:rPr>
          <w:lang w:val="en-AU"/>
        </w:rPr>
        <w:t xml:space="preserve"> </w:t>
      </w:r>
      <w:r w:rsidR="00CD2E1D">
        <w:rPr>
          <w:lang w:val="en-AU"/>
        </w:rPr>
        <w:t>position</w:t>
      </w:r>
      <w:r w:rsidRPr="5811D10A">
        <w:rPr>
          <w:lang w:val="en-AU"/>
        </w:rPr>
        <w:t xml:space="preserve"> in</w:t>
      </w:r>
      <w:r w:rsidR="00CE22A2">
        <w:rPr>
          <w:lang w:val="en-AU"/>
        </w:rPr>
        <w:t xml:space="preserve"> </w:t>
      </w:r>
      <w:r w:rsidR="005C5E09">
        <w:rPr>
          <w:lang w:val="en-AU"/>
        </w:rPr>
        <w:t>retail</w:t>
      </w:r>
      <w:r w:rsidR="00F9770B">
        <w:rPr>
          <w:lang w:val="en-AU"/>
        </w:rPr>
        <w:t xml:space="preserve">, while continuing my studies </w:t>
      </w:r>
      <w:r w:rsidR="00684DD4">
        <w:rPr>
          <w:lang w:val="en-AU"/>
        </w:rPr>
        <w:t xml:space="preserve">at university. </w:t>
      </w:r>
      <w:r w:rsidR="00FB377B" w:rsidRPr="00FB377B">
        <w:rPr>
          <w:lang w:val="en-AU"/>
        </w:rPr>
        <w:t>I feel this role would be a great suit for me as I have the ability to work under pressure while keeping focus on the task at hand. I’m a calm and level-headed person, whom can always be relied on.</w:t>
      </w:r>
      <w:r w:rsidR="00573008">
        <w:rPr>
          <w:lang w:val="en-AU"/>
        </w:rPr>
        <w:t xml:space="preserve"> </w:t>
      </w:r>
      <w:r w:rsidR="00FB377B" w:rsidRPr="00FB377B">
        <w:rPr>
          <w:lang w:val="en-AU"/>
        </w:rPr>
        <w:t xml:space="preserve">I pride myself on </w:t>
      </w:r>
      <w:r w:rsidR="00573008">
        <w:rPr>
          <w:lang w:val="en-AU"/>
        </w:rPr>
        <w:t xml:space="preserve">ability to </w:t>
      </w:r>
      <w:r w:rsidR="00FB377B" w:rsidRPr="00FB377B">
        <w:rPr>
          <w:lang w:val="en-AU"/>
        </w:rPr>
        <w:t>work autonomously, as well as being a strong member to any team.</w:t>
      </w:r>
    </w:p>
    <w:p w14:paraId="1A81856D" w14:textId="77777777" w:rsidR="00CA3323" w:rsidRDefault="00CA3323" w:rsidP="00817986">
      <w:pPr>
        <w:pStyle w:val="Address"/>
        <w:spacing w:line="240" w:lineRule="auto"/>
        <w:rPr>
          <w:b/>
          <w:bCs/>
          <w:color w:val="0D0D0D" w:themeColor="text1" w:themeTint="F2"/>
          <w:lang w:val="en-AU"/>
        </w:rPr>
      </w:pPr>
    </w:p>
    <w:p w14:paraId="1E3C3AA1" w14:textId="1607041F" w:rsidR="00FB377B" w:rsidRPr="00817986" w:rsidRDefault="00FB377B" w:rsidP="00817986">
      <w:pPr>
        <w:pStyle w:val="Address"/>
        <w:spacing w:line="240" w:lineRule="auto"/>
      </w:pPr>
      <w:r w:rsidRPr="00FB377B">
        <w:rPr>
          <w:lang w:val="en-AU"/>
        </w:rPr>
        <w:t>I greatly appreciate the opportunity to be considered for this role and look forward to hearing from you.</w:t>
      </w:r>
    </w:p>
    <w:p w14:paraId="07A1F447" w14:textId="77777777" w:rsidR="00FB377B" w:rsidRPr="00FB377B" w:rsidRDefault="00FB377B" w:rsidP="007E7B0D">
      <w:pPr>
        <w:rPr>
          <w:lang w:val="en-AU"/>
        </w:rPr>
      </w:pPr>
      <w:r w:rsidRPr="00FB377B">
        <w:rPr>
          <w:lang w:val="en-AU"/>
        </w:rPr>
        <w:t>Thank you for taking to the time to review my application,</w:t>
      </w:r>
    </w:p>
    <w:p w14:paraId="6B250DB3" w14:textId="77777777" w:rsidR="00FB377B" w:rsidRPr="00FB377B" w:rsidRDefault="00FB377B" w:rsidP="007E7B0D">
      <w:pPr>
        <w:rPr>
          <w:lang w:val="en-AU"/>
        </w:rPr>
      </w:pPr>
      <w:r w:rsidRPr="00FB377B">
        <w:rPr>
          <w:lang w:val="en-AU"/>
        </w:rPr>
        <w:t>Sincerely,</w:t>
      </w:r>
    </w:p>
    <w:p w14:paraId="0E3E52F7" w14:textId="59CACB19" w:rsidR="00302A2C" w:rsidRPr="00302A2C" w:rsidRDefault="00633F80" w:rsidP="00F3312E">
      <w:r>
        <w:rPr>
          <w:lang w:val="en-AU"/>
        </w:rPr>
        <w:t>Luke Barton</w:t>
      </w:r>
    </w:p>
    <w:sectPr w:rsidR="00302A2C" w:rsidRPr="00302A2C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56549" w14:textId="77777777" w:rsidR="00085D9B" w:rsidRDefault="00085D9B">
      <w:pPr>
        <w:spacing w:after="0"/>
      </w:pPr>
      <w:r>
        <w:separator/>
      </w:r>
    </w:p>
  </w:endnote>
  <w:endnote w:type="continuationSeparator" w:id="0">
    <w:p w14:paraId="6DD8D106" w14:textId="77777777" w:rsidR="00085D9B" w:rsidRDefault="00085D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F6C29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D3EF8" w14:textId="77777777" w:rsidR="00085D9B" w:rsidRDefault="00085D9B">
      <w:pPr>
        <w:spacing w:after="0"/>
      </w:pPr>
      <w:r>
        <w:separator/>
      </w:r>
    </w:p>
  </w:footnote>
  <w:footnote w:type="continuationSeparator" w:id="0">
    <w:p w14:paraId="467C7D47" w14:textId="77777777" w:rsidR="00085D9B" w:rsidRDefault="00085D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3E408E8"/>
    <w:multiLevelType w:val="multilevel"/>
    <w:tmpl w:val="AF1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82"/>
    <w:rsid w:val="00047086"/>
    <w:rsid w:val="00055428"/>
    <w:rsid w:val="00070661"/>
    <w:rsid w:val="00081580"/>
    <w:rsid w:val="00081D92"/>
    <w:rsid w:val="00083396"/>
    <w:rsid w:val="000836F4"/>
    <w:rsid w:val="00084B3E"/>
    <w:rsid w:val="00085D9B"/>
    <w:rsid w:val="000C2C8E"/>
    <w:rsid w:val="000C3FDF"/>
    <w:rsid w:val="000C462E"/>
    <w:rsid w:val="000C792F"/>
    <w:rsid w:val="000D5AB1"/>
    <w:rsid w:val="00116919"/>
    <w:rsid w:val="001335DA"/>
    <w:rsid w:val="00142640"/>
    <w:rsid w:val="001548C3"/>
    <w:rsid w:val="00154BD5"/>
    <w:rsid w:val="0017133A"/>
    <w:rsid w:val="00187010"/>
    <w:rsid w:val="00187E2C"/>
    <w:rsid w:val="0019471A"/>
    <w:rsid w:val="00195F6A"/>
    <w:rsid w:val="001A1738"/>
    <w:rsid w:val="001A269F"/>
    <w:rsid w:val="001A3189"/>
    <w:rsid w:val="001B156F"/>
    <w:rsid w:val="001D59A3"/>
    <w:rsid w:val="001E453B"/>
    <w:rsid w:val="002001B2"/>
    <w:rsid w:val="00201748"/>
    <w:rsid w:val="002045EB"/>
    <w:rsid w:val="00214858"/>
    <w:rsid w:val="002273BA"/>
    <w:rsid w:val="002315F6"/>
    <w:rsid w:val="00240A6A"/>
    <w:rsid w:val="00245156"/>
    <w:rsid w:val="00245A9D"/>
    <w:rsid w:val="002538BE"/>
    <w:rsid w:val="002546C9"/>
    <w:rsid w:val="00255190"/>
    <w:rsid w:val="00293B83"/>
    <w:rsid w:val="0029796A"/>
    <w:rsid w:val="002A3A95"/>
    <w:rsid w:val="002B0AED"/>
    <w:rsid w:val="002C3BC5"/>
    <w:rsid w:val="00302A2C"/>
    <w:rsid w:val="003328AB"/>
    <w:rsid w:val="00335469"/>
    <w:rsid w:val="00350204"/>
    <w:rsid w:val="003715C6"/>
    <w:rsid w:val="00373B4B"/>
    <w:rsid w:val="00376D78"/>
    <w:rsid w:val="00381669"/>
    <w:rsid w:val="00383B8F"/>
    <w:rsid w:val="003A4E82"/>
    <w:rsid w:val="003D44C3"/>
    <w:rsid w:val="003E232B"/>
    <w:rsid w:val="003E7224"/>
    <w:rsid w:val="003F5B9F"/>
    <w:rsid w:val="004164F3"/>
    <w:rsid w:val="00422E12"/>
    <w:rsid w:val="004421BE"/>
    <w:rsid w:val="00465524"/>
    <w:rsid w:val="00490C8C"/>
    <w:rsid w:val="00490EAE"/>
    <w:rsid w:val="004935FA"/>
    <w:rsid w:val="004B631F"/>
    <w:rsid w:val="0050414B"/>
    <w:rsid w:val="00514139"/>
    <w:rsid w:val="0052105A"/>
    <w:rsid w:val="00547427"/>
    <w:rsid w:val="00560E66"/>
    <w:rsid w:val="005642E3"/>
    <w:rsid w:val="00573008"/>
    <w:rsid w:val="005B689B"/>
    <w:rsid w:val="005C5E09"/>
    <w:rsid w:val="005D0109"/>
    <w:rsid w:val="005E6BAD"/>
    <w:rsid w:val="006107AA"/>
    <w:rsid w:val="00612F0C"/>
    <w:rsid w:val="00633F80"/>
    <w:rsid w:val="00653F93"/>
    <w:rsid w:val="006651AA"/>
    <w:rsid w:val="00673449"/>
    <w:rsid w:val="00673C35"/>
    <w:rsid w:val="00684DD4"/>
    <w:rsid w:val="006A3169"/>
    <w:rsid w:val="006A3CE7"/>
    <w:rsid w:val="006B44AC"/>
    <w:rsid w:val="006C033D"/>
    <w:rsid w:val="006C1219"/>
    <w:rsid w:val="006F1CF8"/>
    <w:rsid w:val="00700E28"/>
    <w:rsid w:val="007043AB"/>
    <w:rsid w:val="00711C3E"/>
    <w:rsid w:val="00713E50"/>
    <w:rsid w:val="00721E47"/>
    <w:rsid w:val="00746545"/>
    <w:rsid w:val="00762FC5"/>
    <w:rsid w:val="0076387D"/>
    <w:rsid w:val="00775114"/>
    <w:rsid w:val="00786E72"/>
    <w:rsid w:val="00792597"/>
    <w:rsid w:val="007A6A71"/>
    <w:rsid w:val="007D2AB5"/>
    <w:rsid w:val="007E7B0D"/>
    <w:rsid w:val="007F62B7"/>
    <w:rsid w:val="00812FFA"/>
    <w:rsid w:val="00817986"/>
    <w:rsid w:val="00823DCC"/>
    <w:rsid w:val="00836477"/>
    <w:rsid w:val="00846C1E"/>
    <w:rsid w:val="0087182F"/>
    <w:rsid w:val="00875BE7"/>
    <w:rsid w:val="00882F18"/>
    <w:rsid w:val="00893062"/>
    <w:rsid w:val="008978E3"/>
    <w:rsid w:val="008B73B3"/>
    <w:rsid w:val="008C457A"/>
    <w:rsid w:val="008C6C6C"/>
    <w:rsid w:val="008D2E48"/>
    <w:rsid w:val="008E45E0"/>
    <w:rsid w:val="008E7799"/>
    <w:rsid w:val="008F15C5"/>
    <w:rsid w:val="0090326E"/>
    <w:rsid w:val="00965D17"/>
    <w:rsid w:val="0097016C"/>
    <w:rsid w:val="00970E6F"/>
    <w:rsid w:val="009809FD"/>
    <w:rsid w:val="009963FE"/>
    <w:rsid w:val="009975A9"/>
    <w:rsid w:val="009B3F9A"/>
    <w:rsid w:val="009D27E8"/>
    <w:rsid w:val="00A11C73"/>
    <w:rsid w:val="00A2097C"/>
    <w:rsid w:val="00A27383"/>
    <w:rsid w:val="00A405EC"/>
    <w:rsid w:val="00A45705"/>
    <w:rsid w:val="00A5122A"/>
    <w:rsid w:val="00A53C72"/>
    <w:rsid w:val="00A736B0"/>
    <w:rsid w:val="00A74ED4"/>
    <w:rsid w:val="00A965E0"/>
    <w:rsid w:val="00A979A6"/>
    <w:rsid w:val="00AA546E"/>
    <w:rsid w:val="00AA6D69"/>
    <w:rsid w:val="00AB0AF7"/>
    <w:rsid w:val="00AB191A"/>
    <w:rsid w:val="00AB79E1"/>
    <w:rsid w:val="00AF4C88"/>
    <w:rsid w:val="00AF6D1B"/>
    <w:rsid w:val="00B10716"/>
    <w:rsid w:val="00B25F1D"/>
    <w:rsid w:val="00B33FDA"/>
    <w:rsid w:val="00B46DC2"/>
    <w:rsid w:val="00B5700F"/>
    <w:rsid w:val="00B9113A"/>
    <w:rsid w:val="00B912C3"/>
    <w:rsid w:val="00BC4544"/>
    <w:rsid w:val="00C02588"/>
    <w:rsid w:val="00C315C0"/>
    <w:rsid w:val="00C4694A"/>
    <w:rsid w:val="00C47249"/>
    <w:rsid w:val="00C528CB"/>
    <w:rsid w:val="00C55F40"/>
    <w:rsid w:val="00C83E3C"/>
    <w:rsid w:val="00C95623"/>
    <w:rsid w:val="00CA1FBA"/>
    <w:rsid w:val="00CA3323"/>
    <w:rsid w:val="00CD0205"/>
    <w:rsid w:val="00CD2E1D"/>
    <w:rsid w:val="00CD41D5"/>
    <w:rsid w:val="00CE22A2"/>
    <w:rsid w:val="00D02685"/>
    <w:rsid w:val="00D02A74"/>
    <w:rsid w:val="00D15789"/>
    <w:rsid w:val="00D16B18"/>
    <w:rsid w:val="00D24B50"/>
    <w:rsid w:val="00D44600"/>
    <w:rsid w:val="00D53BB5"/>
    <w:rsid w:val="00D601E8"/>
    <w:rsid w:val="00D60481"/>
    <w:rsid w:val="00D65F67"/>
    <w:rsid w:val="00D716B8"/>
    <w:rsid w:val="00D724E9"/>
    <w:rsid w:val="00D76F9D"/>
    <w:rsid w:val="00D801E4"/>
    <w:rsid w:val="00D86C97"/>
    <w:rsid w:val="00D905F1"/>
    <w:rsid w:val="00DB3276"/>
    <w:rsid w:val="00DD26FB"/>
    <w:rsid w:val="00DE3871"/>
    <w:rsid w:val="00DE5A29"/>
    <w:rsid w:val="00DF0B97"/>
    <w:rsid w:val="00DF56DD"/>
    <w:rsid w:val="00E01A7D"/>
    <w:rsid w:val="00E02631"/>
    <w:rsid w:val="00E039B2"/>
    <w:rsid w:val="00E05DF4"/>
    <w:rsid w:val="00E15CF0"/>
    <w:rsid w:val="00E33712"/>
    <w:rsid w:val="00E35F59"/>
    <w:rsid w:val="00E465FC"/>
    <w:rsid w:val="00E640C5"/>
    <w:rsid w:val="00E66BE5"/>
    <w:rsid w:val="00E731E5"/>
    <w:rsid w:val="00E94755"/>
    <w:rsid w:val="00E9495B"/>
    <w:rsid w:val="00EB203E"/>
    <w:rsid w:val="00EB6615"/>
    <w:rsid w:val="00ED1AF5"/>
    <w:rsid w:val="00ED493B"/>
    <w:rsid w:val="00EE4FA7"/>
    <w:rsid w:val="00EF74BA"/>
    <w:rsid w:val="00EF7FCA"/>
    <w:rsid w:val="00F01DEB"/>
    <w:rsid w:val="00F026D1"/>
    <w:rsid w:val="00F0619A"/>
    <w:rsid w:val="00F21A6B"/>
    <w:rsid w:val="00F3312E"/>
    <w:rsid w:val="00F37D20"/>
    <w:rsid w:val="00F60EFF"/>
    <w:rsid w:val="00F6156C"/>
    <w:rsid w:val="00F8113C"/>
    <w:rsid w:val="00F86768"/>
    <w:rsid w:val="00F9770B"/>
    <w:rsid w:val="00FB377B"/>
    <w:rsid w:val="00FC01DB"/>
    <w:rsid w:val="00FC2014"/>
    <w:rsid w:val="5811D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A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5F6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AppData\Roaming\Microsoft\Templates\Cover%20letter%20(blue)(2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(Team)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(blue)(2)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Gafa</dc:creator>
  <cp:lastModifiedBy>Luke Barton</cp:lastModifiedBy>
  <cp:revision>2</cp:revision>
  <cp:lastPrinted>2021-12-27T01:29:00Z</cp:lastPrinted>
  <dcterms:created xsi:type="dcterms:W3CDTF">2022-10-24T01:01:00Z</dcterms:created>
  <dcterms:modified xsi:type="dcterms:W3CDTF">2022-10-24T01:01:00Z</dcterms:modified>
</cp:coreProperties>
</file>